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7295E" w14:textId="77777777" w:rsidR="00425435" w:rsidRDefault="00425435" w:rsidP="00C6554A">
      <w:pPr>
        <w:pStyle w:val="Photo"/>
      </w:pPr>
      <w:bookmarkStart w:id="0" w:name="_Toc321147149"/>
      <w:bookmarkStart w:id="1" w:name="_Toc318188227"/>
      <w:bookmarkStart w:id="2" w:name="_Toc318188327"/>
      <w:bookmarkStart w:id="3" w:name="_Toc318189312"/>
      <w:bookmarkStart w:id="4" w:name="_Toc321147011"/>
    </w:p>
    <w:sdt>
      <w:sdtPr>
        <w:id w:val="105324759"/>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5B601FC9" w14:textId="26272D5A" w:rsidR="007F1E84" w:rsidRDefault="007F1E84">
          <w:pPr>
            <w:pStyle w:val="TOCHeading"/>
          </w:pPr>
          <w:r>
            <w:t>Contents</w:t>
          </w:r>
        </w:p>
        <w:p w14:paraId="1B9C0D96" w14:textId="3F4C8E3E" w:rsidR="007F1E84" w:rsidRDefault="007F1E84">
          <w:pPr>
            <w:pStyle w:val="TOC1"/>
            <w:tabs>
              <w:tab w:val="right" w:leader="dot" w:pos="8630"/>
            </w:tabs>
            <w:rPr>
              <w:noProof/>
            </w:rPr>
          </w:pPr>
          <w:r>
            <w:fldChar w:fldCharType="begin"/>
          </w:r>
          <w:r>
            <w:instrText xml:space="preserve"> TOC \o "1-3" \h \z \u </w:instrText>
          </w:r>
          <w:r>
            <w:fldChar w:fldCharType="separate"/>
          </w:r>
          <w:hyperlink w:anchor="_Toc59185251" w:history="1">
            <w:r w:rsidRPr="00C20469">
              <w:rPr>
                <w:rStyle w:val="Hyperlink"/>
                <w:noProof/>
              </w:rPr>
              <w:t>Introduction</w:t>
            </w:r>
            <w:r>
              <w:rPr>
                <w:noProof/>
                <w:webHidden/>
              </w:rPr>
              <w:tab/>
            </w:r>
            <w:r>
              <w:rPr>
                <w:noProof/>
                <w:webHidden/>
              </w:rPr>
              <w:fldChar w:fldCharType="begin"/>
            </w:r>
            <w:r>
              <w:rPr>
                <w:noProof/>
                <w:webHidden/>
              </w:rPr>
              <w:instrText xml:space="preserve"> PAGEREF _Toc59185251 \h </w:instrText>
            </w:r>
            <w:r>
              <w:rPr>
                <w:noProof/>
                <w:webHidden/>
              </w:rPr>
            </w:r>
            <w:r>
              <w:rPr>
                <w:noProof/>
                <w:webHidden/>
              </w:rPr>
              <w:fldChar w:fldCharType="separate"/>
            </w:r>
            <w:r>
              <w:rPr>
                <w:noProof/>
                <w:webHidden/>
              </w:rPr>
              <w:t>1</w:t>
            </w:r>
            <w:r>
              <w:rPr>
                <w:noProof/>
                <w:webHidden/>
              </w:rPr>
              <w:fldChar w:fldCharType="end"/>
            </w:r>
          </w:hyperlink>
        </w:p>
        <w:p w14:paraId="4CC1F607" w14:textId="389A65E3" w:rsidR="007F1E84" w:rsidRDefault="007F1E84">
          <w:pPr>
            <w:pStyle w:val="TOC1"/>
            <w:tabs>
              <w:tab w:val="right" w:leader="dot" w:pos="8630"/>
            </w:tabs>
            <w:rPr>
              <w:noProof/>
            </w:rPr>
          </w:pPr>
          <w:hyperlink w:anchor="_Toc59185252" w:history="1">
            <w:r w:rsidRPr="00C20469">
              <w:rPr>
                <w:rStyle w:val="Hyperlink"/>
                <w:noProof/>
              </w:rPr>
              <w:t>Literature Review:</w:t>
            </w:r>
            <w:r>
              <w:rPr>
                <w:noProof/>
                <w:webHidden/>
              </w:rPr>
              <w:tab/>
            </w:r>
            <w:r>
              <w:rPr>
                <w:noProof/>
                <w:webHidden/>
              </w:rPr>
              <w:fldChar w:fldCharType="begin"/>
            </w:r>
            <w:r>
              <w:rPr>
                <w:noProof/>
                <w:webHidden/>
              </w:rPr>
              <w:instrText xml:space="preserve"> PAGEREF _Toc59185252 \h </w:instrText>
            </w:r>
            <w:r>
              <w:rPr>
                <w:noProof/>
                <w:webHidden/>
              </w:rPr>
            </w:r>
            <w:r>
              <w:rPr>
                <w:noProof/>
                <w:webHidden/>
              </w:rPr>
              <w:fldChar w:fldCharType="separate"/>
            </w:r>
            <w:r>
              <w:rPr>
                <w:noProof/>
                <w:webHidden/>
              </w:rPr>
              <w:t>1</w:t>
            </w:r>
            <w:r>
              <w:rPr>
                <w:noProof/>
                <w:webHidden/>
              </w:rPr>
              <w:fldChar w:fldCharType="end"/>
            </w:r>
          </w:hyperlink>
        </w:p>
        <w:p w14:paraId="48084FC5" w14:textId="6AE3FFE6" w:rsidR="007F1E84" w:rsidRDefault="007F1E84">
          <w:pPr>
            <w:pStyle w:val="TOC2"/>
            <w:tabs>
              <w:tab w:val="right" w:leader="dot" w:pos="8630"/>
            </w:tabs>
            <w:rPr>
              <w:noProof/>
            </w:rPr>
          </w:pPr>
          <w:hyperlink w:anchor="_Toc59185253" w:history="1">
            <w:r w:rsidRPr="00C20469">
              <w:rPr>
                <w:rStyle w:val="Hyperlink"/>
                <w:noProof/>
              </w:rPr>
              <w:t>What is Xamrine?</w:t>
            </w:r>
            <w:r>
              <w:rPr>
                <w:noProof/>
                <w:webHidden/>
              </w:rPr>
              <w:tab/>
            </w:r>
            <w:r>
              <w:rPr>
                <w:noProof/>
                <w:webHidden/>
              </w:rPr>
              <w:fldChar w:fldCharType="begin"/>
            </w:r>
            <w:r>
              <w:rPr>
                <w:noProof/>
                <w:webHidden/>
              </w:rPr>
              <w:instrText xml:space="preserve"> PAGEREF _Toc59185253 \h </w:instrText>
            </w:r>
            <w:r>
              <w:rPr>
                <w:noProof/>
                <w:webHidden/>
              </w:rPr>
            </w:r>
            <w:r>
              <w:rPr>
                <w:noProof/>
                <w:webHidden/>
              </w:rPr>
              <w:fldChar w:fldCharType="separate"/>
            </w:r>
            <w:r>
              <w:rPr>
                <w:noProof/>
                <w:webHidden/>
              </w:rPr>
              <w:t>1</w:t>
            </w:r>
            <w:r>
              <w:rPr>
                <w:noProof/>
                <w:webHidden/>
              </w:rPr>
              <w:fldChar w:fldCharType="end"/>
            </w:r>
          </w:hyperlink>
        </w:p>
        <w:p w14:paraId="01E9219F" w14:textId="6D5A5F29" w:rsidR="007F1E84" w:rsidRDefault="007F1E84">
          <w:pPr>
            <w:pStyle w:val="TOC2"/>
            <w:tabs>
              <w:tab w:val="right" w:leader="dot" w:pos="8630"/>
            </w:tabs>
            <w:rPr>
              <w:noProof/>
            </w:rPr>
          </w:pPr>
          <w:hyperlink w:anchor="_Toc59185254" w:history="1">
            <w:r w:rsidRPr="00C20469">
              <w:rPr>
                <w:rStyle w:val="Hyperlink"/>
                <w:noProof/>
              </w:rPr>
              <w:t>Who Xamrine is for?</w:t>
            </w:r>
            <w:r>
              <w:rPr>
                <w:noProof/>
                <w:webHidden/>
              </w:rPr>
              <w:tab/>
            </w:r>
            <w:r>
              <w:rPr>
                <w:noProof/>
                <w:webHidden/>
              </w:rPr>
              <w:fldChar w:fldCharType="begin"/>
            </w:r>
            <w:r>
              <w:rPr>
                <w:noProof/>
                <w:webHidden/>
              </w:rPr>
              <w:instrText xml:space="preserve"> PAGEREF _Toc59185254 \h </w:instrText>
            </w:r>
            <w:r>
              <w:rPr>
                <w:noProof/>
                <w:webHidden/>
              </w:rPr>
            </w:r>
            <w:r>
              <w:rPr>
                <w:noProof/>
                <w:webHidden/>
              </w:rPr>
              <w:fldChar w:fldCharType="separate"/>
            </w:r>
            <w:r>
              <w:rPr>
                <w:noProof/>
                <w:webHidden/>
              </w:rPr>
              <w:t>1</w:t>
            </w:r>
            <w:r>
              <w:rPr>
                <w:noProof/>
                <w:webHidden/>
              </w:rPr>
              <w:fldChar w:fldCharType="end"/>
            </w:r>
          </w:hyperlink>
        </w:p>
        <w:p w14:paraId="67BB7733" w14:textId="1A767F25" w:rsidR="007F1E84" w:rsidRDefault="007F1E84">
          <w:pPr>
            <w:pStyle w:val="TOC2"/>
            <w:tabs>
              <w:tab w:val="right" w:leader="dot" w:pos="8630"/>
            </w:tabs>
            <w:rPr>
              <w:noProof/>
            </w:rPr>
          </w:pPr>
          <w:hyperlink w:anchor="_Toc59185255" w:history="1">
            <w:r w:rsidRPr="00C20469">
              <w:rPr>
                <w:rStyle w:val="Hyperlink"/>
                <w:noProof/>
              </w:rPr>
              <w:t>How xamrine works?</w:t>
            </w:r>
            <w:r>
              <w:rPr>
                <w:noProof/>
                <w:webHidden/>
              </w:rPr>
              <w:tab/>
            </w:r>
            <w:r>
              <w:rPr>
                <w:noProof/>
                <w:webHidden/>
              </w:rPr>
              <w:fldChar w:fldCharType="begin"/>
            </w:r>
            <w:r>
              <w:rPr>
                <w:noProof/>
                <w:webHidden/>
              </w:rPr>
              <w:instrText xml:space="preserve"> PAGEREF _Toc59185255 \h </w:instrText>
            </w:r>
            <w:r>
              <w:rPr>
                <w:noProof/>
                <w:webHidden/>
              </w:rPr>
            </w:r>
            <w:r>
              <w:rPr>
                <w:noProof/>
                <w:webHidden/>
              </w:rPr>
              <w:fldChar w:fldCharType="separate"/>
            </w:r>
            <w:r>
              <w:rPr>
                <w:noProof/>
                <w:webHidden/>
              </w:rPr>
              <w:t>2</w:t>
            </w:r>
            <w:r>
              <w:rPr>
                <w:noProof/>
                <w:webHidden/>
              </w:rPr>
              <w:fldChar w:fldCharType="end"/>
            </w:r>
          </w:hyperlink>
        </w:p>
        <w:p w14:paraId="1DD8C057" w14:textId="09CA3E3A" w:rsidR="007F1E84" w:rsidRDefault="007F1E84">
          <w:pPr>
            <w:pStyle w:val="TOC2"/>
            <w:tabs>
              <w:tab w:val="right" w:leader="dot" w:pos="8630"/>
            </w:tabs>
            <w:rPr>
              <w:noProof/>
            </w:rPr>
          </w:pPr>
          <w:hyperlink w:anchor="_Toc59185256" w:history="1">
            <w:r w:rsidRPr="00C20469">
              <w:rPr>
                <w:rStyle w:val="Hyperlink"/>
                <w:noProof/>
              </w:rPr>
              <w:t>What is Agile SDLC?</w:t>
            </w:r>
            <w:r>
              <w:rPr>
                <w:noProof/>
                <w:webHidden/>
              </w:rPr>
              <w:tab/>
            </w:r>
            <w:r>
              <w:rPr>
                <w:noProof/>
                <w:webHidden/>
              </w:rPr>
              <w:fldChar w:fldCharType="begin"/>
            </w:r>
            <w:r>
              <w:rPr>
                <w:noProof/>
                <w:webHidden/>
              </w:rPr>
              <w:instrText xml:space="preserve"> PAGEREF _Toc59185256 \h </w:instrText>
            </w:r>
            <w:r>
              <w:rPr>
                <w:noProof/>
                <w:webHidden/>
              </w:rPr>
            </w:r>
            <w:r>
              <w:rPr>
                <w:noProof/>
                <w:webHidden/>
              </w:rPr>
              <w:fldChar w:fldCharType="separate"/>
            </w:r>
            <w:r>
              <w:rPr>
                <w:noProof/>
                <w:webHidden/>
              </w:rPr>
              <w:t>2</w:t>
            </w:r>
            <w:r>
              <w:rPr>
                <w:noProof/>
                <w:webHidden/>
              </w:rPr>
              <w:fldChar w:fldCharType="end"/>
            </w:r>
          </w:hyperlink>
        </w:p>
        <w:p w14:paraId="1F5787CC" w14:textId="43D84F1C" w:rsidR="007F1E84" w:rsidRDefault="007F1E84">
          <w:pPr>
            <w:pStyle w:val="TOC1"/>
            <w:tabs>
              <w:tab w:val="right" w:leader="dot" w:pos="8630"/>
            </w:tabs>
            <w:rPr>
              <w:noProof/>
            </w:rPr>
          </w:pPr>
          <w:hyperlink w:anchor="_Toc59185257" w:history="1">
            <w:r w:rsidRPr="00C20469">
              <w:rPr>
                <w:rStyle w:val="Hyperlink"/>
                <w:noProof/>
              </w:rPr>
              <w:t>Tools and Technology Requirement:</w:t>
            </w:r>
            <w:r>
              <w:rPr>
                <w:noProof/>
                <w:webHidden/>
              </w:rPr>
              <w:tab/>
            </w:r>
            <w:r>
              <w:rPr>
                <w:noProof/>
                <w:webHidden/>
              </w:rPr>
              <w:fldChar w:fldCharType="begin"/>
            </w:r>
            <w:r>
              <w:rPr>
                <w:noProof/>
                <w:webHidden/>
              </w:rPr>
              <w:instrText xml:space="preserve"> PAGEREF _Toc59185257 \h </w:instrText>
            </w:r>
            <w:r>
              <w:rPr>
                <w:noProof/>
                <w:webHidden/>
              </w:rPr>
            </w:r>
            <w:r>
              <w:rPr>
                <w:noProof/>
                <w:webHidden/>
              </w:rPr>
              <w:fldChar w:fldCharType="separate"/>
            </w:r>
            <w:r>
              <w:rPr>
                <w:noProof/>
                <w:webHidden/>
              </w:rPr>
              <w:t>2</w:t>
            </w:r>
            <w:r>
              <w:rPr>
                <w:noProof/>
                <w:webHidden/>
              </w:rPr>
              <w:fldChar w:fldCharType="end"/>
            </w:r>
          </w:hyperlink>
        </w:p>
        <w:p w14:paraId="7C016DCE" w14:textId="2BA65786" w:rsidR="007F1E84" w:rsidRDefault="007F1E84">
          <w:pPr>
            <w:pStyle w:val="TOC1"/>
            <w:tabs>
              <w:tab w:val="right" w:leader="dot" w:pos="8630"/>
            </w:tabs>
            <w:rPr>
              <w:noProof/>
            </w:rPr>
          </w:pPr>
          <w:hyperlink w:anchor="_Toc59185258" w:history="1">
            <w:r w:rsidRPr="00C20469">
              <w:rPr>
                <w:rStyle w:val="Hyperlink"/>
                <w:noProof/>
              </w:rPr>
              <w:t>Modules of the Application:</w:t>
            </w:r>
            <w:r>
              <w:rPr>
                <w:noProof/>
                <w:webHidden/>
              </w:rPr>
              <w:tab/>
            </w:r>
            <w:r>
              <w:rPr>
                <w:noProof/>
                <w:webHidden/>
              </w:rPr>
              <w:fldChar w:fldCharType="begin"/>
            </w:r>
            <w:r>
              <w:rPr>
                <w:noProof/>
                <w:webHidden/>
              </w:rPr>
              <w:instrText xml:space="preserve"> PAGEREF _Toc59185258 \h </w:instrText>
            </w:r>
            <w:r>
              <w:rPr>
                <w:noProof/>
                <w:webHidden/>
              </w:rPr>
            </w:r>
            <w:r>
              <w:rPr>
                <w:noProof/>
                <w:webHidden/>
              </w:rPr>
              <w:fldChar w:fldCharType="separate"/>
            </w:r>
            <w:r>
              <w:rPr>
                <w:noProof/>
                <w:webHidden/>
              </w:rPr>
              <w:t>3</w:t>
            </w:r>
            <w:r>
              <w:rPr>
                <w:noProof/>
                <w:webHidden/>
              </w:rPr>
              <w:fldChar w:fldCharType="end"/>
            </w:r>
          </w:hyperlink>
        </w:p>
        <w:p w14:paraId="5DDE69BA" w14:textId="5603998C" w:rsidR="007F1E84" w:rsidRDefault="007F1E84">
          <w:pPr>
            <w:pStyle w:val="TOC1"/>
            <w:tabs>
              <w:tab w:val="right" w:leader="dot" w:pos="8630"/>
            </w:tabs>
            <w:rPr>
              <w:noProof/>
            </w:rPr>
          </w:pPr>
          <w:hyperlink w:anchor="_Toc59185259" w:history="1">
            <w:r w:rsidRPr="00C20469">
              <w:rPr>
                <w:rStyle w:val="Hyperlink"/>
                <w:rFonts w:eastAsia="Times New Roman"/>
                <w:noProof/>
              </w:rPr>
              <w:t>Sequence Diagram:</w:t>
            </w:r>
            <w:r>
              <w:rPr>
                <w:noProof/>
                <w:webHidden/>
              </w:rPr>
              <w:tab/>
            </w:r>
            <w:r>
              <w:rPr>
                <w:noProof/>
                <w:webHidden/>
              </w:rPr>
              <w:fldChar w:fldCharType="begin"/>
            </w:r>
            <w:r>
              <w:rPr>
                <w:noProof/>
                <w:webHidden/>
              </w:rPr>
              <w:instrText xml:space="preserve"> PAGEREF _Toc59185259 \h </w:instrText>
            </w:r>
            <w:r>
              <w:rPr>
                <w:noProof/>
                <w:webHidden/>
              </w:rPr>
            </w:r>
            <w:r>
              <w:rPr>
                <w:noProof/>
                <w:webHidden/>
              </w:rPr>
              <w:fldChar w:fldCharType="separate"/>
            </w:r>
            <w:r>
              <w:rPr>
                <w:noProof/>
                <w:webHidden/>
              </w:rPr>
              <w:t>4</w:t>
            </w:r>
            <w:r>
              <w:rPr>
                <w:noProof/>
                <w:webHidden/>
              </w:rPr>
              <w:fldChar w:fldCharType="end"/>
            </w:r>
          </w:hyperlink>
        </w:p>
        <w:p w14:paraId="388AE202" w14:textId="54C78AE3" w:rsidR="007F1E84" w:rsidRDefault="007F1E84">
          <w:pPr>
            <w:pStyle w:val="TOC1"/>
            <w:tabs>
              <w:tab w:val="right" w:leader="dot" w:pos="8630"/>
            </w:tabs>
            <w:rPr>
              <w:noProof/>
            </w:rPr>
          </w:pPr>
          <w:hyperlink w:anchor="_Toc59185260" w:history="1">
            <w:r w:rsidRPr="00C20469">
              <w:rPr>
                <w:rStyle w:val="Hyperlink"/>
                <w:noProof/>
              </w:rPr>
              <w:t>Working of the Expense App:</w:t>
            </w:r>
            <w:r>
              <w:rPr>
                <w:noProof/>
                <w:webHidden/>
              </w:rPr>
              <w:tab/>
            </w:r>
            <w:r>
              <w:rPr>
                <w:noProof/>
                <w:webHidden/>
              </w:rPr>
              <w:fldChar w:fldCharType="begin"/>
            </w:r>
            <w:r>
              <w:rPr>
                <w:noProof/>
                <w:webHidden/>
              </w:rPr>
              <w:instrText xml:space="preserve"> PAGEREF _Toc59185260 \h </w:instrText>
            </w:r>
            <w:r>
              <w:rPr>
                <w:noProof/>
                <w:webHidden/>
              </w:rPr>
            </w:r>
            <w:r>
              <w:rPr>
                <w:noProof/>
                <w:webHidden/>
              </w:rPr>
              <w:fldChar w:fldCharType="separate"/>
            </w:r>
            <w:r>
              <w:rPr>
                <w:noProof/>
                <w:webHidden/>
              </w:rPr>
              <w:t>7</w:t>
            </w:r>
            <w:r>
              <w:rPr>
                <w:noProof/>
                <w:webHidden/>
              </w:rPr>
              <w:fldChar w:fldCharType="end"/>
            </w:r>
          </w:hyperlink>
        </w:p>
        <w:p w14:paraId="430D2D9C" w14:textId="61241A3E" w:rsidR="007F1E84" w:rsidRDefault="007F1E84">
          <w:pPr>
            <w:pStyle w:val="TOC1"/>
            <w:tabs>
              <w:tab w:val="right" w:leader="dot" w:pos="8630"/>
            </w:tabs>
            <w:rPr>
              <w:noProof/>
            </w:rPr>
          </w:pPr>
          <w:hyperlink w:anchor="_Toc59185261" w:history="1">
            <w:r w:rsidRPr="00C20469">
              <w:rPr>
                <w:rStyle w:val="Hyperlink"/>
                <w:noProof/>
              </w:rPr>
              <w:t>Group Tasks:</w:t>
            </w:r>
            <w:r>
              <w:rPr>
                <w:noProof/>
                <w:webHidden/>
              </w:rPr>
              <w:tab/>
            </w:r>
            <w:r>
              <w:rPr>
                <w:noProof/>
                <w:webHidden/>
              </w:rPr>
              <w:fldChar w:fldCharType="begin"/>
            </w:r>
            <w:r>
              <w:rPr>
                <w:noProof/>
                <w:webHidden/>
              </w:rPr>
              <w:instrText xml:space="preserve"> PAGEREF _Toc59185261 \h </w:instrText>
            </w:r>
            <w:r>
              <w:rPr>
                <w:noProof/>
                <w:webHidden/>
              </w:rPr>
            </w:r>
            <w:r>
              <w:rPr>
                <w:noProof/>
                <w:webHidden/>
              </w:rPr>
              <w:fldChar w:fldCharType="separate"/>
            </w:r>
            <w:r>
              <w:rPr>
                <w:noProof/>
                <w:webHidden/>
              </w:rPr>
              <w:t>8</w:t>
            </w:r>
            <w:r>
              <w:rPr>
                <w:noProof/>
                <w:webHidden/>
              </w:rPr>
              <w:fldChar w:fldCharType="end"/>
            </w:r>
          </w:hyperlink>
        </w:p>
        <w:p w14:paraId="6B9B8D11" w14:textId="0747980B" w:rsidR="007F1E84" w:rsidRDefault="007F1E84">
          <w:pPr>
            <w:pStyle w:val="TOC2"/>
            <w:tabs>
              <w:tab w:val="right" w:leader="dot" w:pos="8630"/>
            </w:tabs>
            <w:rPr>
              <w:noProof/>
            </w:rPr>
          </w:pPr>
          <w:hyperlink w:anchor="_Toc59185262" w:history="1">
            <w:r w:rsidRPr="00C20469">
              <w:rPr>
                <w:rStyle w:val="Hyperlink"/>
                <w:noProof/>
              </w:rPr>
              <w:t>Robin sharma</w:t>
            </w:r>
            <w:r>
              <w:rPr>
                <w:noProof/>
                <w:webHidden/>
              </w:rPr>
              <w:tab/>
            </w:r>
            <w:r>
              <w:rPr>
                <w:noProof/>
                <w:webHidden/>
              </w:rPr>
              <w:fldChar w:fldCharType="begin"/>
            </w:r>
            <w:r>
              <w:rPr>
                <w:noProof/>
                <w:webHidden/>
              </w:rPr>
              <w:instrText xml:space="preserve"> PAGEREF _Toc59185262 \h </w:instrText>
            </w:r>
            <w:r>
              <w:rPr>
                <w:noProof/>
                <w:webHidden/>
              </w:rPr>
            </w:r>
            <w:r>
              <w:rPr>
                <w:noProof/>
                <w:webHidden/>
              </w:rPr>
              <w:fldChar w:fldCharType="separate"/>
            </w:r>
            <w:r>
              <w:rPr>
                <w:noProof/>
                <w:webHidden/>
              </w:rPr>
              <w:t>8</w:t>
            </w:r>
            <w:r>
              <w:rPr>
                <w:noProof/>
                <w:webHidden/>
              </w:rPr>
              <w:fldChar w:fldCharType="end"/>
            </w:r>
          </w:hyperlink>
        </w:p>
        <w:p w14:paraId="497FA562" w14:textId="29BE60C3" w:rsidR="007F1E84" w:rsidRDefault="007F1E84">
          <w:pPr>
            <w:pStyle w:val="TOC2"/>
            <w:tabs>
              <w:tab w:val="right" w:leader="dot" w:pos="8630"/>
            </w:tabs>
            <w:rPr>
              <w:noProof/>
            </w:rPr>
          </w:pPr>
          <w:hyperlink w:anchor="_Toc59185263" w:history="1">
            <w:r w:rsidRPr="00C20469">
              <w:rPr>
                <w:rStyle w:val="Hyperlink"/>
                <w:noProof/>
              </w:rPr>
              <w:t>Atul Atul</w:t>
            </w:r>
            <w:r>
              <w:rPr>
                <w:noProof/>
                <w:webHidden/>
              </w:rPr>
              <w:tab/>
            </w:r>
            <w:r>
              <w:rPr>
                <w:noProof/>
                <w:webHidden/>
              </w:rPr>
              <w:fldChar w:fldCharType="begin"/>
            </w:r>
            <w:r>
              <w:rPr>
                <w:noProof/>
                <w:webHidden/>
              </w:rPr>
              <w:instrText xml:space="preserve"> PAGEREF _Toc59185263 \h </w:instrText>
            </w:r>
            <w:r>
              <w:rPr>
                <w:noProof/>
                <w:webHidden/>
              </w:rPr>
            </w:r>
            <w:r>
              <w:rPr>
                <w:noProof/>
                <w:webHidden/>
              </w:rPr>
              <w:fldChar w:fldCharType="separate"/>
            </w:r>
            <w:r>
              <w:rPr>
                <w:noProof/>
                <w:webHidden/>
              </w:rPr>
              <w:t>8</w:t>
            </w:r>
            <w:r>
              <w:rPr>
                <w:noProof/>
                <w:webHidden/>
              </w:rPr>
              <w:fldChar w:fldCharType="end"/>
            </w:r>
          </w:hyperlink>
        </w:p>
        <w:p w14:paraId="40F88322" w14:textId="11FF25BF" w:rsidR="007F1E84" w:rsidRDefault="007F1E84">
          <w:pPr>
            <w:pStyle w:val="TOC2"/>
            <w:tabs>
              <w:tab w:val="right" w:leader="dot" w:pos="8630"/>
            </w:tabs>
            <w:rPr>
              <w:noProof/>
            </w:rPr>
          </w:pPr>
          <w:hyperlink w:anchor="_Toc59185264" w:history="1">
            <w:r w:rsidRPr="00C20469">
              <w:rPr>
                <w:rStyle w:val="Hyperlink"/>
                <w:noProof/>
              </w:rPr>
              <w:t>Navjot singh</w:t>
            </w:r>
            <w:r>
              <w:rPr>
                <w:noProof/>
                <w:webHidden/>
              </w:rPr>
              <w:tab/>
            </w:r>
            <w:r>
              <w:rPr>
                <w:noProof/>
                <w:webHidden/>
              </w:rPr>
              <w:fldChar w:fldCharType="begin"/>
            </w:r>
            <w:r>
              <w:rPr>
                <w:noProof/>
                <w:webHidden/>
              </w:rPr>
              <w:instrText xml:space="preserve"> PAGEREF _Toc59185264 \h </w:instrText>
            </w:r>
            <w:r>
              <w:rPr>
                <w:noProof/>
                <w:webHidden/>
              </w:rPr>
            </w:r>
            <w:r>
              <w:rPr>
                <w:noProof/>
                <w:webHidden/>
              </w:rPr>
              <w:fldChar w:fldCharType="separate"/>
            </w:r>
            <w:r>
              <w:rPr>
                <w:noProof/>
                <w:webHidden/>
              </w:rPr>
              <w:t>8</w:t>
            </w:r>
            <w:r>
              <w:rPr>
                <w:noProof/>
                <w:webHidden/>
              </w:rPr>
              <w:fldChar w:fldCharType="end"/>
            </w:r>
          </w:hyperlink>
        </w:p>
        <w:p w14:paraId="18CB83B9" w14:textId="7E6424DD" w:rsidR="007F1E84" w:rsidRDefault="007F1E84">
          <w:pPr>
            <w:pStyle w:val="TOC2"/>
            <w:tabs>
              <w:tab w:val="right" w:leader="dot" w:pos="8630"/>
            </w:tabs>
            <w:rPr>
              <w:noProof/>
            </w:rPr>
          </w:pPr>
          <w:hyperlink w:anchor="_Toc59185265" w:history="1">
            <w:r w:rsidRPr="00C20469">
              <w:rPr>
                <w:rStyle w:val="Hyperlink"/>
                <w:noProof/>
              </w:rPr>
              <w:t>paarth adlakha</w:t>
            </w:r>
            <w:r>
              <w:rPr>
                <w:noProof/>
                <w:webHidden/>
              </w:rPr>
              <w:tab/>
            </w:r>
            <w:r>
              <w:rPr>
                <w:noProof/>
                <w:webHidden/>
              </w:rPr>
              <w:fldChar w:fldCharType="begin"/>
            </w:r>
            <w:r>
              <w:rPr>
                <w:noProof/>
                <w:webHidden/>
              </w:rPr>
              <w:instrText xml:space="preserve"> PAGEREF _Toc59185265 \h </w:instrText>
            </w:r>
            <w:r>
              <w:rPr>
                <w:noProof/>
                <w:webHidden/>
              </w:rPr>
            </w:r>
            <w:r>
              <w:rPr>
                <w:noProof/>
                <w:webHidden/>
              </w:rPr>
              <w:fldChar w:fldCharType="separate"/>
            </w:r>
            <w:r>
              <w:rPr>
                <w:noProof/>
                <w:webHidden/>
              </w:rPr>
              <w:t>8</w:t>
            </w:r>
            <w:r>
              <w:rPr>
                <w:noProof/>
                <w:webHidden/>
              </w:rPr>
              <w:fldChar w:fldCharType="end"/>
            </w:r>
          </w:hyperlink>
        </w:p>
        <w:p w14:paraId="528917EA" w14:textId="721BB099" w:rsidR="007F1E84" w:rsidRDefault="007F1E84">
          <w:pPr>
            <w:pStyle w:val="TOC2"/>
            <w:tabs>
              <w:tab w:val="right" w:leader="dot" w:pos="8630"/>
            </w:tabs>
            <w:rPr>
              <w:noProof/>
            </w:rPr>
          </w:pPr>
          <w:hyperlink w:anchor="_Toc59185266" w:history="1">
            <w:r w:rsidRPr="00C20469">
              <w:rPr>
                <w:rStyle w:val="Hyperlink"/>
                <w:noProof/>
              </w:rPr>
              <w:t>Bikramjit singh</w:t>
            </w:r>
            <w:r>
              <w:rPr>
                <w:noProof/>
                <w:webHidden/>
              </w:rPr>
              <w:tab/>
            </w:r>
            <w:r>
              <w:rPr>
                <w:noProof/>
                <w:webHidden/>
              </w:rPr>
              <w:fldChar w:fldCharType="begin"/>
            </w:r>
            <w:r>
              <w:rPr>
                <w:noProof/>
                <w:webHidden/>
              </w:rPr>
              <w:instrText xml:space="preserve"> PAGEREF _Toc59185266 \h </w:instrText>
            </w:r>
            <w:r>
              <w:rPr>
                <w:noProof/>
                <w:webHidden/>
              </w:rPr>
            </w:r>
            <w:r>
              <w:rPr>
                <w:noProof/>
                <w:webHidden/>
              </w:rPr>
              <w:fldChar w:fldCharType="separate"/>
            </w:r>
            <w:r>
              <w:rPr>
                <w:noProof/>
                <w:webHidden/>
              </w:rPr>
              <w:t>8</w:t>
            </w:r>
            <w:r>
              <w:rPr>
                <w:noProof/>
                <w:webHidden/>
              </w:rPr>
              <w:fldChar w:fldCharType="end"/>
            </w:r>
          </w:hyperlink>
        </w:p>
        <w:p w14:paraId="11B03618" w14:textId="2B52E4FB" w:rsidR="007F1E84" w:rsidRDefault="007F1E84">
          <w:r>
            <w:rPr>
              <w:b/>
              <w:bCs/>
              <w:noProof/>
            </w:rPr>
            <w:fldChar w:fldCharType="end"/>
          </w:r>
        </w:p>
      </w:sdtContent>
    </w:sdt>
    <w:p w14:paraId="11318033" w14:textId="31D06D8B" w:rsidR="00C6554A" w:rsidRPr="008B5277" w:rsidRDefault="004D11E9" w:rsidP="00C6554A">
      <w:pPr>
        <w:pStyle w:val="Photo"/>
      </w:pPr>
      <w:bookmarkStart w:id="5" w:name="_GoBack"/>
      <w:bookmarkEnd w:id="5"/>
      <w:r>
        <w:rPr>
          <w:noProof/>
        </w:rPr>
        <w:lastRenderedPageBreak/>
        <w:drawing>
          <wp:inline distT="0" distB="0" distL="0" distR="0" wp14:anchorId="3E5A4C72" wp14:editId="77BB6755">
            <wp:extent cx="2504440" cy="5199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519061" cy="5229610"/>
                    </a:xfrm>
                    <a:prstGeom prst="rect">
                      <a:avLst/>
                    </a:prstGeom>
                  </pic:spPr>
                </pic:pic>
              </a:graphicData>
            </a:graphic>
          </wp:inline>
        </w:drawing>
      </w:r>
    </w:p>
    <w:bookmarkEnd w:id="0"/>
    <w:bookmarkEnd w:id="1"/>
    <w:bookmarkEnd w:id="2"/>
    <w:bookmarkEnd w:id="3"/>
    <w:bookmarkEnd w:id="4"/>
    <w:p w14:paraId="330FD54F" w14:textId="344B17D2" w:rsidR="00C6554A" w:rsidRDefault="00845FAF" w:rsidP="00C6554A">
      <w:pPr>
        <w:pStyle w:val="Title"/>
      </w:pPr>
      <w:r>
        <w:t>Expense App</w:t>
      </w:r>
    </w:p>
    <w:p w14:paraId="0176F4B2" w14:textId="3E9081A2" w:rsidR="00C6554A" w:rsidRPr="00D5413C" w:rsidRDefault="00845FAF" w:rsidP="00C6554A">
      <w:pPr>
        <w:pStyle w:val="Subtitle"/>
      </w:pPr>
      <w:r>
        <w:t>Agile Project Report</w:t>
      </w:r>
    </w:p>
    <w:p w14:paraId="4B95FE98" w14:textId="77777777" w:rsidR="00C6554A" w:rsidRDefault="008A2B05" w:rsidP="00C6554A">
      <w:pPr>
        <w:pStyle w:val="ContactInfo"/>
      </w:pPr>
      <w:sdt>
        <w:sdtPr>
          <w:alias w:val="Name:"/>
          <w:tag w:val="Name:"/>
          <w:id w:val="-2071874759"/>
          <w:placeholder>
            <w:docPart w:val="691F6E7720AE474F9BE4B1861AAA6936"/>
          </w:placeholder>
          <w:temporary/>
          <w:showingPlcHdr/>
          <w15:appearance w15:val="hidden"/>
        </w:sdtPr>
        <w:sdtEndPr/>
        <w:sdtContent>
          <w:r w:rsidR="00C6554A">
            <w:t>Name</w:t>
          </w:r>
        </w:sdtContent>
      </w:sdt>
      <w:r w:rsidR="00C6554A">
        <w:t xml:space="preserve"> | </w:t>
      </w:r>
      <w:sdt>
        <w:sdtPr>
          <w:alias w:val="Course Title:"/>
          <w:tag w:val="Course Title:"/>
          <w:id w:val="-1824112714"/>
          <w:placeholder>
            <w:docPart w:val="2F1E188BD90E4F48929F36C7D53EC341"/>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8CE8CA72FA0140359825A39352842582"/>
          </w:placeholder>
          <w:temporary/>
          <w:showingPlcHdr/>
          <w15:appearance w15:val="hidden"/>
        </w:sdtPr>
        <w:sdtEndPr/>
        <w:sdtContent>
          <w:r w:rsidR="00C6554A">
            <w:t>Date</w:t>
          </w:r>
        </w:sdtContent>
      </w:sdt>
      <w:r w:rsidR="00C6554A">
        <w:br w:type="page"/>
      </w:r>
    </w:p>
    <w:p w14:paraId="5454F452" w14:textId="29915EB8" w:rsidR="00C6554A" w:rsidRDefault="00FC0B84" w:rsidP="003117CE">
      <w:pPr>
        <w:pStyle w:val="Heading1"/>
      </w:pPr>
      <w:bookmarkStart w:id="6" w:name="_Toc59185251"/>
      <w:r>
        <w:lastRenderedPageBreak/>
        <w:t>Introduction</w:t>
      </w:r>
      <w:bookmarkEnd w:id="6"/>
    </w:p>
    <w:p w14:paraId="58FCCFB0" w14:textId="77777777" w:rsidR="004D11E9" w:rsidRDefault="004D11E9" w:rsidP="004D11E9">
      <w:r>
        <w:t xml:space="preserve">As the name itself suggests, this project is an attempt to manage our daily expenses in a more efficient and manageable way. </w:t>
      </w:r>
      <w:proofErr w:type="gramStart"/>
      <w:r>
        <w:t>Sometime</w:t>
      </w:r>
      <w:proofErr w:type="gramEnd"/>
      <w:r>
        <w:t xml:space="preserve"> we can’t remember where our money goes. And we can’t handle our cash flow.</w:t>
      </w:r>
    </w:p>
    <w:p w14:paraId="75B87C0F" w14:textId="227DD4B9" w:rsidR="004D11E9" w:rsidRDefault="004D11E9" w:rsidP="004D11E9">
      <w:r>
        <w:t>For this problem, we need a solution that everyone can manage their expenses. So, we decided to find an easier way to get rid of this problem. So, our application attempts to free the user with as much as possible the burden of manual calculation and to keep the track of the expenditure.</w:t>
      </w:r>
    </w:p>
    <w:p w14:paraId="578641F7" w14:textId="756969FA" w:rsidR="004D11E9" w:rsidRDefault="004D11E9" w:rsidP="004D11E9">
      <w:r>
        <w:t>Instead of keeping a diary or a log of the expenses, this application enables the user to not just keep the control on the expenses but also to generate and save reports.</w:t>
      </w:r>
      <w:r w:rsidR="002F0016">
        <w:t xml:space="preserve"> </w:t>
      </w:r>
      <w:r>
        <w:t>With the help of this application, the user can manage their expenses on a daily, weekly and monthly basis. Users can insert and delete transactions as well as can generate and save their reports.</w:t>
      </w:r>
    </w:p>
    <w:p w14:paraId="29ABDBCA" w14:textId="41120992" w:rsidR="00C6554A" w:rsidRDefault="004D11E9" w:rsidP="002F0016">
      <w:r>
        <w:t>The graphical representation of the application is the main part of the system as it appeals to the user more and is easy to understand.</w:t>
      </w:r>
    </w:p>
    <w:p w14:paraId="6C05F623" w14:textId="0332E153" w:rsidR="003117CE" w:rsidRDefault="003117CE" w:rsidP="003117CE">
      <w:pPr>
        <w:pStyle w:val="Heading1"/>
      </w:pPr>
      <w:bookmarkStart w:id="7" w:name="_Toc59185252"/>
      <w:r>
        <w:t>Literature Review:</w:t>
      </w:r>
      <w:bookmarkEnd w:id="7"/>
    </w:p>
    <w:p w14:paraId="51FAE306" w14:textId="590F7DE4" w:rsidR="003117CE" w:rsidRDefault="00C513D0" w:rsidP="00C513D0">
      <w:pPr>
        <w:pStyle w:val="Heading2"/>
      </w:pPr>
      <w:bookmarkStart w:id="8" w:name="_Toc59185253"/>
      <w:r>
        <w:t>What is Xamrine?</w:t>
      </w:r>
      <w:bookmarkEnd w:id="8"/>
    </w:p>
    <w:p w14:paraId="394CEA95" w14:textId="77777777" w:rsidR="00C513D0" w:rsidRPr="00C513D0" w:rsidRDefault="00C513D0" w:rsidP="00C513D0">
      <w:r w:rsidRPr="00C513D0">
        <w:t>Xamarin is an open-source platform for building modern and performant applications for iOS, Android, and Windows with .NET. Xamarin is an abstraction layer that manages communication of shared code with underlying platform code. Xamarin runs in a managed environment that provides conveniences such as memory allocation and garbage collection.</w:t>
      </w:r>
    </w:p>
    <w:p w14:paraId="56D02F5E" w14:textId="77777777" w:rsidR="00C513D0" w:rsidRPr="00C513D0" w:rsidRDefault="00C513D0" w:rsidP="00C513D0">
      <w:r w:rsidRPr="00C513D0">
        <w:t xml:space="preserve">Xamarin enables developers to share an average of 90% of their application across platforms. This pattern allows developers to write </w:t>
      </w:r>
      <w:proofErr w:type="gramStart"/>
      <w:r w:rsidRPr="00C513D0">
        <w:t>all of</w:t>
      </w:r>
      <w:proofErr w:type="gramEnd"/>
      <w:r w:rsidRPr="00C513D0">
        <w:t xml:space="preserve"> their business logic in a single language (or reuse existing application code) but achieve native performance, look, and feel on each platform.</w:t>
      </w:r>
    </w:p>
    <w:p w14:paraId="0BB60FCE" w14:textId="77777777" w:rsidR="00C513D0" w:rsidRPr="00C513D0" w:rsidRDefault="00C513D0" w:rsidP="00C513D0">
      <w:r w:rsidRPr="00C513D0">
        <w:t>Xamarin applications can be written on PC or Mac and compile into native application packages, such as an </w:t>
      </w:r>
      <w:r w:rsidRPr="00C513D0">
        <w:rPr>
          <w:b/>
          <w:bCs/>
        </w:rPr>
        <w:t>.</w:t>
      </w:r>
      <w:proofErr w:type="spellStart"/>
      <w:r w:rsidRPr="00C513D0">
        <w:rPr>
          <w:b/>
          <w:bCs/>
        </w:rPr>
        <w:t>apk</w:t>
      </w:r>
      <w:proofErr w:type="spellEnd"/>
      <w:r w:rsidRPr="00C513D0">
        <w:t> file on Android, or an </w:t>
      </w:r>
      <w:r w:rsidRPr="00C513D0">
        <w:rPr>
          <w:b/>
          <w:bCs/>
        </w:rPr>
        <w:t>.</w:t>
      </w:r>
      <w:proofErr w:type="spellStart"/>
      <w:r w:rsidRPr="00C513D0">
        <w:rPr>
          <w:b/>
          <w:bCs/>
        </w:rPr>
        <w:t>ipa</w:t>
      </w:r>
      <w:proofErr w:type="spellEnd"/>
      <w:r w:rsidRPr="00C513D0">
        <w:t> file on iOS.</w:t>
      </w:r>
    </w:p>
    <w:p w14:paraId="425D8AE4" w14:textId="27F64262" w:rsidR="00C513D0" w:rsidRDefault="00C513D0" w:rsidP="00C513D0">
      <w:pPr>
        <w:pStyle w:val="Heading2"/>
      </w:pPr>
      <w:bookmarkStart w:id="9" w:name="_Toc59185254"/>
      <w:r>
        <w:t>Who Xamrine is for?</w:t>
      </w:r>
      <w:bookmarkEnd w:id="9"/>
    </w:p>
    <w:p w14:paraId="31E216E6" w14:textId="77777777" w:rsidR="00C513D0" w:rsidRPr="00C513D0" w:rsidRDefault="00C513D0" w:rsidP="00C513D0">
      <w:r w:rsidRPr="00C513D0">
        <w:t>Xamarin is for developers with the following goals:</w:t>
      </w:r>
    </w:p>
    <w:p w14:paraId="49953206" w14:textId="77777777" w:rsidR="00C513D0" w:rsidRPr="00C513D0" w:rsidRDefault="00C513D0" w:rsidP="00C513D0">
      <w:pPr>
        <w:pStyle w:val="ListParagraph"/>
        <w:numPr>
          <w:ilvl w:val="0"/>
          <w:numId w:val="18"/>
        </w:numPr>
      </w:pPr>
      <w:r w:rsidRPr="00C513D0">
        <w:t>Share code, test and business logic across platforms.</w:t>
      </w:r>
    </w:p>
    <w:p w14:paraId="7BACDA0E" w14:textId="77777777" w:rsidR="00C513D0" w:rsidRPr="00C513D0" w:rsidRDefault="00C513D0" w:rsidP="00C513D0">
      <w:pPr>
        <w:pStyle w:val="ListParagraph"/>
        <w:numPr>
          <w:ilvl w:val="0"/>
          <w:numId w:val="18"/>
        </w:numPr>
      </w:pPr>
      <w:r w:rsidRPr="00C513D0">
        <w:t>Write cross-platform applications in C# with Visual Studio.</w:t>
      </w:r>
    </w:p>
    <w:p w14:paraId="2D5D701C" w14:textId="55B451A7" w:rsidR="00C513D0" w:rsidRDefault="00C513D0" w:rsidP="00C513D0">
      <w:pPr>
        <w:pStyle w:val="Heading2"/>
      </w:pPr>
      <w:bookmarkStart w:id="10" w:name="_Toc59185255"/>
      <w:r>
        <w:lastRenderedPageBreak/>
        <w:t>How xamrine works?</w:t>
      </w:r>
      <w:bookmarkEnd w:id="10"/>
    </w:p>
    <w:p w14:paraId="01AD5F0B" w14:textId="46C09327" w:rsidR="00C513D0" w:rsidRDefault="00C513D0" w:rsidP="00C513D0">
      <w:pPr>
        <w:jc w:val="center"/>
      </w:pPr>
      <w:r>
        <w:rPr>
          <w:noProof/>
        </w:rPr>
        <w:drawing>
          <wp:inline distT="0" distB="0" distL="0" distR="0" wp14:anchorId="1A4BDD3B" wp14:editId="5CE7E171">
            <wp:extent cx="5486400" cy="2249170"/>
            <wp:effectExtent l="0" t="0" r="0" b="0"/>
            <wp:docPr id="6" name="Picture 6" descr="Diagram of Xamar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Xamarin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49170"/>
                    </a:xfrm>
                    <a:prstGeom prst="rect">
                      <a:avLst/>
                    </a:prstGeom>
                    <a:noFill/>
                    <a:ln>
                      <a:noFill/>
                    </a:ln>
                  </pic:spPr>
                </pic:pic>
              </a:graphicData>
            </a:graphic>
          </wp:inline>
        </w:drawing>
      </w:r>
    </w:p>
    <w:p w14:paraId="38B5763C" w14:textId="77777777" w:rsidR="00C513D0" w:rsidRPr="00C513D0" w:rsidRDefault="00C513D0" w:rsidP="00C513D0">
      <w:r w:rsidRPr="00C513D0">
        <w:t>The diagram shows the overall architecture of a cross-platform Xamarin application. Xamarin allows you to create native UI on each platform and write business logic in C# that is shared across platforms. In most cases, 80% of application code is sharable using Xamarin.</w:t>
      </w:r>
    </w:p>
    <w:p w14:paraId="64DA2212" w14:textId="62015C28" w:rsidR="00C513D0" w:rsidRDefault="00C513D0" w:rsidP="00C513D0">
      <w:r w:rsidRPr="00C513D0">
        <w:t>Xamarin is built on top of .NET, which automatically handles tasks such as memory allocation, garbage collection and interoperability with underlying platforms.</w:t>
      </w:r>
    </w:p>
    <w:p w14:paraId="69396556" w14:textId="554C1768" w:rsidR="00F531A2" w:rsidRDefault="00F531A2" w:rsidP="00F531A2">
      <w:pPr>
        <w:pStyle w:val="Heading2"/>
      </w:pPr>
      <w:bookmarkStart w:id="11" w:name="_Toc59185256"/>
      <w:r>
        <w:t>What is Agile SDLC?</w:t>
      </w:r>
      <w:bookmarkEnd w:id="11"/>
    </w:p>
    <w:p w14:paraId="632AE2E5" w14:textId="46351078" w:rsidR="00F531A2" w:rsidRPr="00F93260" w:rsidRDefault="00F93260" w:rsidP="00F93260">
      <w:r w:rsidRPr="00F93260">
        <w:rPr>
          <w:shd w:val="clear" w:color="auto" w:fill="FFFFFF"/>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411BA0BD" w14:textId="717EDE39" w:rsidR="00C6554A" w:rsidRPr="00D5413C" w:rsidRDefault="002F0016" w:rsidP="002F0016">
      <w:pPr>
        <w:pStyle w:val="Heading1"/>
      </w:pPr>
      <w:bookmarkStart w:id="12" w:name="_Toc59185257"/>
      <w:r>
        <w:t>Tools and Technology Requirement:</w:t>
      </w:r>
      <w:bookmarkEnd w:id="12"/>
    </w:p>
    <w:p w14:paraId="089B9ECE" w14:textId="77777777" w:rsidR="002F0016" w:rsidRPr="002F0016" w:rsidRDefault="002F0016" w:rsidP="002F0016">
      <w:pPr>
        <w:rPr>
          <w:b/>
          <w:bCs/>
        </w:rPr>
      </w:pPr>
      <w:r w:rsidRPr="002F0016">
        <w:rPr>
          <w:b/>
          <w:bCs/>
        </w:rPr>
        <w:t>Hardware</w:t>
      </w:r>
    </w:p>
    <w:p w14:paraId="552801FA" w14:textId="77777777" w:rsidR="002F0016" w:rsidRPr="002F0016" w:rsidRDefault="002F0016" w:rsidP="002F0016">
      <w:pPr>
        <w:rPr>
          <w:b/>
          <w:bCs/>
        </w:rPr>
      </w:pPr>
      <w:r w:rsidRPr="002F0016">
        <w:rPr>
          <w:b/>
          <w:bCs/>
        </w:rPr>
        <w:t>Processor</w:t>
      </w:r>
    </w:p>
    <w:p w14:paraId="7AE0B60C" w14:textId="77777777" w:rsidR="002F0016" w:rsidRPr="002F0016" w:rsidRDefault="002F0016" w:rsidP="002F0016">
      <w:r w:rsidRPr="002F0016">
        <w:t>Intel ® Core™ i3-2370 CPU @2.40GHz</w:t>
      </w:r>
    </w:p>
    <w:p w14:paraId="19B4EF96" w14:textId="77777777" w:rsidR="002F0016" w:rsidRPr="002F0016" w:rsidRDefault="002F0016" w:rsidP="002F0016">
      <w:pPr>
        <w:rPr>
          <w:b/>
          <w:bCs/>
        </w:rPr>
      </w:pPr>
      <w:r w:rsidRPr="002F0016">
        <w:rPr>
          <w:b/>
          <w:bCs/>
        </w:rPr>
        <w:t>Installed Memory (RAM)</w:t>
      </w:r>
    </w:p>
    <w:p w14:paraId="4D57FF78" w14:textId="77777777" w:rsidR="002F0016" w:rsidRPr="002F0016" w:rsidRDefault="002F0016" w:rsidP="002F0016">
      <w:r w:rsidRPr="002F0016">
        <w:t>1.00 GB or above</w:t>
      </w:r>
    </w:p>
    <w:p w14:paraId="43F07E5A" w14:textId="77777777" w:rsidR="002F0016" w:rsidRPr="002F0016" w:rsidRDefault="002F0016" w:rsidP="002F0016">
      <w:pPr>
        <w:rPr>
          <w:b/>
          <w:bCs/>
        </w:rPr>
      </w:pPr>
      <w:r w:rsidRPr="002F0016">
        <w:rPr>
          <w:b/>
          <w:bCs/>
        </w:rPr>
        <w:t>System Type</w:t>
      </w:r>
    </w:p>
    <w:p w14:paraId="1A83C6C9" w14:textId="77777777" w:rsidR="002F0016" w:rsidRDefault="002F0016" w:rsidP="002F0016">
      <w:pPr>
        <w:rPr>
          <w:rFonts w:ascii="Times New Roman" w:hAnsi="Times New Roman" w:cs="Times New Roman"/>
          <w:color w:val="333333"/>
        </w:rPr>
      </w:pPr>
      <w:r>
        <w:rPr>
          <w:rFonts w:ascii="Times New Roman" w:hAnsi="Times New Roman" w:cs="Times New Roman"/>
          <w:color w:val="333333"/>
        </w:rPr>
        <w:t xml:space="preserve">Android 4.4 </w:t>
      </w:r>
      <w:proofErr w:type="spellStart"/>
      <w:r>
        <w:rPr>
          <w:rFonts w:ascii="Times New Roman" w:hAnsi="Times New Roman" w:cs="Times New Roman"/>
          <w:color w:val="333333"/>
        </w:rPr>
        <w:t>Kitkat</w:t>
      </w:r>
      <w:proofErr w:type="spellEnd"/>
      <w:r>
        <w:rPr>
          <w:rFonts w:ascii="Times New Roman" w:hAnsi="Times New Roman" w:cs="Times New Roman"/>
          <w:color w:val="333333"/>
        </w:rPr>
        <w:t xml:space="preserve"> or above.</w:t>
      </w:r>
    </w:p>
    <w:p w14:paraId="7C2C21C7" w14:textId="0BBB4D85" w:rsidR="002F0016" w:rsidRPr="002F0016" w:rsidRDefault="002F0016" w:rsidP="002F0016">
      <w:pPr>
        <w:rPr>
          <w:rFonts w:ascii="Times New Roman" w:hAnsi="Times New Roman" w:cs="Times New Roman"/>
          <w:color w:val="333333"/>
        </w:rPr>
      </w:pPr>
      <w:r>
        <w:rPr>
          <w:rFonts w:ascii="Times New Roman" w:hAnsi="Times New Roman" w:cs="Times New Roman"/>
          <w:color w:val="333333"/>
        </w:rPr>
        <w:lastRenderedPageBreak/>
        <w:t xml:space="preserve">IOS 9 above </w:t>
      </w:r>
    </w:p>
    <w:p w14:paraId="4418BC63" w14:textId="77777777" w:rsidR="002F0016" w:rsidRPr="002F0016" w:rsidRDefault="002F0016" w:rsidP="002F0016">
      <w:pPr>
        <w:rPr>
          <w:rFonts w:ascii="Times New Roman" w:hAnsi="Times New Roman" w:cs="Times New Roman"/>
          <w:b/>
          <w:bCs/>
          <w:color w:val="333333"/>
        </w:rPr>
      </w:pPr>
      <w:r w:rsidRPr="002F0016">
        <w:rPr>
          <w:rFonts w:ascii="Times New Roman" w:hAnsi="Times New Roman" w:cs="Times New Roman"/>
          <w:b/>
          <w:bCs/>
          <w:color w:val="333333"/>
        </w:rPr>
        <w:t>Software Interface</w:t>
      </w:r>
    </w:p>
    <w:p w14:paraId="04000DCA" w14:textId="77777777" w:rsidR="002F0016" w:rsidRPr="002F0016" w:rsidRDefault="002F0016" w:rsidP="002F0016">
      <w:r w:rsidRPr="002F0016">
        <w:t>Client-Side</w:t>
      </w:r>
    </w:p>
    <w:p w14:paraId="111DC079" w14:textId="77777777" w:rsidR="002F0016" w:rsidRPr="002F0016" w:rsidRDefault="002F0016" w:rsidP="002F0016">
      <w:r w:rsidRPr="002F0016">
        <w:t>Android Mobile</w:t>
      </w:r>
    </w:p>
    <w:p w14:paraId="3D6D9D60" w14:textId="77777777" w:rsidR="002F0016" w:rsidRPr="002F0016" w:rsidRDefault="002F0016" w:rsidP="002F0016">
      <w:pPr>
        <w:rPr>
          <w:b/>
          <w:bCs/>
        </w:rPr>
      </w:pPr>
      <w:r w:rsidRPr="002F0016">
        <w:rPr>
          <w:b/>
          <w:bCs/>
        </w:rPr>
        <w:t>Software</w:t>
      </w:r>
    </w:p>
    <w:p w14:paraId="77A7709A" w14:textId="7619E44F" w:rsidR="002C74C0" w:rsidRDefault="002F0016" w:rsidP="002F0016">
      <w:r>
        <w:t>Xamarin</w:t>
      </w:r>
    </w:p>
    <w:p w14:paraId="5A58A25C" w14:textId="273BAB8B" w:rsidR="00B3250C" w:rsidRDefault="00B3250C" w:rsidP="00B3250C">
      <w:pPr>
        <w:pStyle w:val="Heading1"/>
      </w:pPr>
      <w:bookmarkStart w:id="13" w:name="_Toc59185258"/>
      <w:r>
        <w:t>Modules of the Application:</w:t>
      </w:r>
      <w:bookmarkEnd w:id="13"/>
    </w:p>
    <w:p w14:paraId="7A2FEBBD" w14:textId="77777777" w:rsidR="00B3250C" w:rsidRPr="00B3250C" w:rsidRDefault="00B3250C" w:rsidP="00B3250C">
      <w:r w:rsidRPr="00B3250C">
        <w:t>The modules which are currently covered are:</w:t>
      </w:r>
    </w:p>
    <w:p w14:paraId="1B73A9D9" w14:textId="77777777" w:rsidR="00B3250C" w:rsidRPr="00B3250C" w:rsidRDefault="00B3250C" w:rsidP="00B3250C">
      <w:r w:rsidRPr="00B3250C">
        <w:rPr>
          <w:b/>
          <w:bCs/>
        </w:rPr>
        <w:t>Add income/add expense</w:t>
      </w:r>
    </w:p>
    <w:p w14:paraId="3F47AACC" w14:textId="77777777" w:rsidR="00B3250C" w:rsidRPr="00B3250C" w:rsidRDefault="00B3250C" w:rsidP="00B3250C">
      <w:r w:rsidRPr="00B3250C">
        <w:t xml:space="preserve">This module deals with adding income and expenses. The user has both options available for adding income and expense. But there is a condition if the user hasn’t entered the amount yet then the user can’t enter expenses. When the user enters any transaction then that transaction will be added in both Spending and Transaction tabs. If the user wants to delete that </w:t>
      </w:r>
      <w:proofErr w:type="gramStart"/>
      <w:r w:rsidRPr="00B3250C">
        <w:t>transaction</w:t>
      </w:r>
      <w:proofErr w:type="gramEnd"/>
      <w:r w:rsidRPr="00B3250C">
        <w:t xml:space="preserve"> then the user has to long click the transaction available in the spending tab then that transaction will be deleted from both tabs.</w:t>
      </w:r>
    </w:p>
    <w:p w14:paraId="3B701A18" w14:textId="77777777" w:rsidR="00B3250C" w:rsidRPr="00B3250C" w:rsidRDefault="00B3250C" w:rsidP="00B3250C">
      <w:r w:rsidRPr="00B3250C">
        <w:rPr>
          <w:b/>
          <w:bCs/>
        </w:rPr>
        <w:t>Modify Transactions</w:t>
      </w:r>
    </w:p>
    <w:p w14:paraId="56A5D738" w14:textId="77777777" w:rsidR="00B3250C" w:rsidRPr="00B3250C" w:rsidRDefault="00B3250C" w:rsidP="00B3250C">
      <w:r w:rsidRPr="00B3250C">
        <w:t xml:space="preserve">If the user wants to delete that </w:t>
      </w:r>
      <w:proofErr w:type="gramStart"/>
      <w:r w:rsidRPr="00B3250C">
        <w:t>transaction</w:t>
      </w:r>
      <w:proofErr w:type="gramEnd"/>
      <w:r w:rsidRPr="00B3250C">
        <w:t xml:space="preserve"> then the user has to click the transaction available in the spending tab then that transaction will be deleted from both tabs.</w:t>
      </w:r>
    </w:p>
    <w:p w14:paraId="333E6AA4" w14:textId="77777777" w:rsidR="00B3250C" w:rsidRPr="00B3250C" w:rsidRDefault="00B3250C" w:rsidP="00B3250C">
      <w:r w:rsidRPr="00B3250C">
        <w:rPr>
          <w:b/>
          <w:bCs/>
        </w:rPr>
        <w:t>Filter Transaction view</w:t>
      </w:r>
    </w:p>
    <w:p w14:paraId="7C8DF39C" w14:textId="77777777" w:rsidR="00B3250C" w:rsidRPr="00B3250C" w:rsidRDefault="00B3250C" w:rsidP="00B3250C">
      <w:r w:rsidRPr="00B3250C">
        <w:t xml:space="preserve">In the transaction tab, the user can filter the transactions. In the Spinner, users can select the day, month and year and then click the filter button and according to the day, month and year transactions will appear. If the user wants to filter the transactions only </w:t>
      </w:r>
      <w:proofErr w:type="gramStart"/>
      <w:r w:rsidRPr="00B3250C">
        <w:t>on the basis of</w:t>
      </w:r>
      <w:proofErr w:type="gramEnd"/>
      <w:r w:rsidRPr="00B3250C">
        <w:t xml:space="preserve"> day, for example, user-selected Monday then all transactions will appear that were made on Monday.</w:t>
      </w:r>
    </w:p>
    <w:p w14:paraId="6CC7A64C" w14:textId="77777777" w:rsidR="00B3250C" w:rsidRPr="00B3250C" w:rsidRDefault="00B3250C" w:rsidP="00B3250C">
      <w:r w:rsidRPr="00B3250C">
        <w:rPr>
          <w:b/>
          <w:bCs/>
        </w:rPr>
        <w:t>PDF Report</w:t>
      </w:r>
    </w:p>
    <w:p w14:paraId="4243B0EA" w14:textId="1B52CD2B" w:rsidR="00B3250C" w:rsidRDefault="00B3250C" w:rsidP="00B3250C">
      <w:r w:rsidRPr="00B3250C">
        <w:t xml:space="preserve">In the transaction, the tab user has an option available for creating a report in PDF. Users click on the PDF button then PDF report will be </w:t>
      </w:r>
      <w:proofErr w:type="gramStart"/>
      <w:r w:rsidRPr="00B3250C">
        <w:t>generated</w:t>
      </w:r>
      <w:proofErr w:type="gramEnd"/>
      <w:r w:rsidRPr="00B3250C">
        <w:t xml:space="preserve"> and the user can view that report and that report will be automatically saved in the device.</w:t>
      </w:r>
    </w:p>
    <w:p w14:paraId="52959C4C" w14:textId="5099F9DB" w:rsidR="006517E0" w:rsidRDefault="006517E0" w:rsidP="00B3250C"/>
    <w:p w14:paraId="3E133621" w14:textId="77777777" w:rsidR="006517E0" w:rsidRPr="00B3250C" w:rsidRDefault="006517E0" w:rsidP="00B3250C"/>
    <w:p w14:paraId="39E6CBDD" w14:textId="77777777" w:rsidR="00B3250C" w:rsidRPr="00B3250C" w:rsidRDefault="00B3250C" w:rsidP="00B3250C">
      <w:r w:rsidRPr="00B3250C">
        <w:rPr>
          <w:b/>
          <w:bCs/>
        </w:rPr>
        <w:lastRenderedPageBreak/>
        <w:t>Multiple Accounts</w:t>
      </w:r>
    </w:p>
    <w:p w14:paraId="1EEDEDC4" w14:textId="04C45F43" w:rsidR="005E57AD" w:rsidRDefault="00B3250C" w:rsidP="00B3250C">
      <w:r w:rsidRPr="00B3250C">
        <w:t xml:space="preserve">Users can create multiple accounts. In the account tab. User has the option available for creating a new account.  Users will click the “+” sign button then a dialog will appear on the screen and the user can enter the name of the account then that name will be saved in the account tab. If a user wants to delete the particular </w:t>
      </w:r>
      <w:proofErr w:type="gramStart"/>
      <w:r w:rsidRPr="00B3250C">
        <w:t>account</w:t>
      </w:r>
      <w:proofErr w:type="gramEnd"/>
      <w:r w:rsidRPr="00B3250C">
        <w:t xml:space="preserve"> then the user has to l click the account name user want to delete. Then that account will be deleted.</w:t>
      </w:r>
    </w:p>
    <w:p w14:paraId="68883D48" w14:textId="437DCA25" w:rsidR="005E57AD" w:rsidRDefault="005E57AD" w:rsidP="005E57AD">
      <w:pPr>
        <w:pStyle w:val="Heading1"/>
        <w:rPr>
          <w:rFonts w:eastAsia="Times New Roman"/>
        </w:rPr>
      </w:pPr>
      <w:bookmarkStart w:id="14" w:name="_Toc59185259"/>
      <w:r>
        <w:rPr>
          <w:rFonts w:eastAsia="Times New Roman"/>
        </w:rPr>
        <w:t>Sequence Diagram:</w:t>
      </w:r>
      <w:bookmarkEnd w:id="14"/>
    </w:p>
    <w:p w14:paraId="4BC0D657" w14:textId="6BEB686D" w:rsidR="005E57AD" w:rsidRPr="005E57AD" w:rsidRDefault="005E57AD" w:rsidP="005E57AD">
      <w:r>
        <w:t xml:space="preserve">The sequence diagram for the application </w:t>
      </w:r>
      <w:r w:rsidR="003117CE">
        <w:t>is</w:t>
      </w:r>
      <w:r>
        <w:t xml:space="preserve"> stated as follows:</w:t>
      </w:r>
    </w:p>
    <w:p w14:paraId="6D379F32" w14:textId="77777777" w:rsidR="005E57AD" w:rsidRDefault="005E57AD" w:rsidP="005E57AD">
      <w:pPr>
        <w:keepNext/>
        <w:jc w:val="center"/>
      </w:pPr>
      <w:r>
        <w:rPr>
          <w:noProof/>
        </w:rPr>
        <w:drawing>
          <wp:inline distT="0" distB="0" distL="0" distR="0" wp14:anchorId="1D699958" wp14:editId="45DB48B9">
            <wp:extent cx="5486400" cy="3707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07765"/>
                    </a:xfrm>
                    <a:prstGeom prst="rect">
                      <a:avLst/>
                    </a:prstGeom>
                  </pic:spPr>
                </pic:pic>
              </a:graphicData>
            </a:graphic>
          </wp:inline>
        </w:drawing>
      </w:r>
    </w:p>
    <w:p w14:paraId="238BAC13" w14:textId="1CAB3DA7" w:rsidR="005E57AD" w:rsidRDefault="005E57AD" w:rsidP="005E57AD">
      <w:pPr>
        <w:pStyle w:val="Caption"/>
        <w:jc w:val="center"/>
      </w:pPr>
      <w:r>
        <w:t xml:space="preserve">Figure </w:t>
      </w:r>
      <w:r w:rsidR="008A2B05">
        <w:fldChar w:fldCharType="begin"/>
      </w:r>
      <w:r w:rsidR="008A2B05">
        <w:instrText xml:space="preserve"> SEQ Figure \* ARABIC </w:instrText>
      </w:r>
      <w:r w:rsidR="008A2B05">
        <w:fldChar w:fldCharType="separate"/>
      </w:r>
      <w:r w:rsidR="008E7FC6">
        <w:rPr>
          <w:noProof/>
        </w:rPr>
        <w:t>1</w:t>
      </w:r>
      <w:r w:rsidR="008A2B05">
        <w:rPr>
          <w:noProof/>
        </w:rPr>
        <w:fldChar w:fldCharType="end"/>
      </w:r>
      <w:r>
        <w:t xml:space="preserve"> User interacting with the system and system with the database</w:t>
      </w:r>
    </w:p>
    <w:p w14:paraId="254FD1E9" w14:textId="77F2BBB4" w:rsidR="001322A7" w:rsidRPr="001322A7" w:rsidRDefault="001322A7" w:rsidP="001322A7">
      <w:r>
        <w:t>User is now creating information inside the application selecting the option for the expense to be added which will then displays the form to be filled to add the expense. And store the expense in the database that then can be displayed when needed.</w:t>
      </w:r>
    </w:p>
    <w:p w14:paraId="05FA5E43" w14:textId="77777777" w:rsidR="001366DD" w:rsidRDefault="005E57AD" w:rsidP="001366DD">
      <w:pPr>
        <w:keepNext/>
        <w:jc w:val="center"/>
      </w:pPr>
      <w:r>
        <w:rPr>
          <w:noProof/>
        </w:rPr>
        <w:lastRenderedPageBreak/>
        <w:drawing>
          <wp:inline distT="0" distB="0" distL="0" distR="0" wp14:anchorId="131325FF" wp14:editId="1B7C9713">
            <wp:extent cx="5486400" cy="3531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31870"/>
                    </a:xfrm>
                    <a:prstGeom prst="rect">
                      <a:avLst/>
                    </a:prstGeom>
                  </pic:spPr>
                </pic:pic>
              </a:graphicData>
            </a:graphic>
          </wp:inline>
        </w:drawing>
      </w:r>
    </w:p>
    <w:p w14:paraId="76C30C91" w14:textId="3BB7C028" w:rsidR="005E57AD" w:rsidRDefault="001366DD" w:rsidP="001366DD">
      <w:pPr>
        <w:pStyle w:val="Caption"/>
        <w:jc w:val="center"/>
      </w:pPr>
      <w:r>
        <w:t xml:space="preserve">Figure </w:t>
      </w:r>
      <w:r w:rsidR="008A2B05">
        <w:fldChar w:fldCharType="begin"/>
      </w:r>
      <w:r w:rsidR="008A2B05">
        <w:instrText xml:space="preserve"> SEQ Figure \* ARABIC </w:instrText>
      </w:r>
      <w:r w:rsidR="008A2B05">
        <w:fldChar w:fldCharType="separate"/>
      </w:r>
      <w:r w:rsidR="008E7FC6">
        <w:rPr>
          <w:noProof/>
        </w:rPr>
        <w:t>2</w:t>
      </w:r>
      <w:r w:rsidR="008A2B05">
        <w:rPr>
          <w:noProof/>
        </w:rPr>
        <w:fldChar w:fldCharType="end"/>
      </w:r>
      <w:r>
        <w:t xml:space="preserve"> User accessing the database using the system</w:t>
      </w:r>
    </w:p>
    <w:p w14:paraId="26FB6C7E" w14:textId="204C5E4D" w:rsidR="004B5E3B" w:rsidRPr="004B5E3B" w:rsidRDefault="004B5E3B" w:rsidP="004B5E3B">
      <w:r>
        <w:t>The above stated sequence diagram shows that how a new user can create account in the expense calculator application for the sake of calculation of the basic expense.</w:t>
      </w:r>
    </w:p>
    <w:p w14:paraId="4E3D475F" w14:textId="77777777" w:rsidR="00386495" w:rsidRDefault="005E57AD" w:rsidP="00386495">
      <w:pPr>
        <w:keepNext/>
        <w:jc w:val="center"/>
      </w:pPr>
      <w:r w:rsidRPr="005E57AD">
        <w:rPr>
          <w:noProof/>
        </w:rPr>
        <w:lastRenderedPageBreak/>
        <w:drawing>
          <wp:inline distT="0" distB="0" distL="0" distR="0" wp14:anchorId="63F7F425" wp14:editId="46E11209">
            <wp:extent cx="5486400" cy="5576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576570"/>
                    </a:xfrm>
                    <a:prstGeom prst="rect">
                      <a:avLst/>
                    </a:prstGeom>
                  </pic:spPr>
                </pic:pic>
              </a:graphicData>
            </a:graphic>
          </wp:inline>
        </w:drawing>
      </w:r>
    </w:p>
    <w:p w14:paraId="7943D57C" w14:textId="472289C0" w:rsidR="005E57AD" w:rsidRDefault="00386495" w:rsidP="00386495">
      <w:pPr>
        <w:pStyle w:val="Caption"/>
        <w:jc w:val="center"/>
      </w:pPr>
      <w:r>
        <w:t xml:space="preserve">Figure </w:t>
      </w:r>
      <w:r w:rsidR="008A2B05">
        <w:fldChar w:fldCharType="begin"/>
      </w:r>
      <w:r w:rsidR="008A2B05">
        <w:instrText xml:space="preserve"> SEQ Figure \* ARABIC </w:instrText>
      </w:r>
      <w:r w:rsidR="008A2B05">
        <w:fldChar w:fldCharType="separate"/>
      </w:r>
      <w:r w:rsidR="008E7FC6">
        <w:rPr>
          <w:noProof/>
        </w:rPr>
        <w:t>3</w:t>
      </w:r>
      <w:r w:rsidR="008A2B05">
        <w:rPr>
          <w:noProof/>
        </w:rPr>
        <w:fldChar w:fldCharType="end"/>
      </w:r>
      <w:r>
        <w:t xml:space="preserve"> Basic functionalities of the system</w:t>
      </w:r>
    </w:p>
    <w:p w14:paraId="4F53BD60" w14:textId="6CAFB79D" w:rsidR="006E6C02" w:rsidRDefault="006E6C02" w:rsidP="003117CE">
      <w:r>
        <w:t>The above stated picture shows that how transactions will flow in the expense app and how the records will be displayed and how pdf of the records can be generated.</w:t>
      </w:r>
    </w:p>
    <w:p w14:paraId="4D780B85" w14:textId="23695329" w:rsidR="00AE2CDA" w:rsidRDefault="00AE2CDA" w:rsidP="00AE2CDA">
      <w:pPr>
        <w:pStyle w:val="Heading1"/>
      </w:pPr>
      <w:bookmarkStart w:id="15" w:name="_Toc59185260"/>
      <w:r>
        <w:lastRenderedPageBreak/>
        <w:t>Working of the Expense App:</w:t>
      </w:r>
      <w:bookmarkEnd w:id="15"/>
    </w:p>
    <w:p w14:paraId="7CA6C2AE" w14:textId="77777777" w:rsidR="00AE2CDA" w:rsidRDefault="00AE2CDA" w:rsidP="00AE2CDA">
      <w:pPr>
        <w:keepNext/>
        <w:jc w:val="center"/>
      </w:pPr>
      <w:r>
        <w:rPr>
          <w:noProof/>
        </w:rPr>
        <w:drawing>
          <wp:inline distT="0" distB="0" distL="0" distR="0" wp14:anchorId="04FF2F8F" wp14:editId="21834640">
            <wp:extent cx="4110825" cy="231233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5426" cy="2314927"/>
                    </a:xfrm>
                    <a:prstGeom prst="rect">
                      <a:avLst/>
                    </a:prstGeom>
                  </pic:spPr>
                </pic:pic>
              </a:graphicData>
            </a:graphic>
          </wp:inline>
        </w:drawing>
      </w:r>
    </w:p>
    <w:p w14:paraId="1AA80032" w14:textId="61000F02" w:rsidR="00AE2CDA" w:rsidRDefault="00AE2CDA" w:rsidP="00AE2CDA">
      <w:pPr>
        <w:pStyle w:val="Caption"/>
        <w:jc w:val="center"/>
      </w:pPr>
      <w:r>
        <w:t xml:space="preserve">Figure </w:t>
      </w:r>
      <w:r w:rsidR="008A2B05">
        <w:fldChar w:fldCharType="begin"/>
      </w:r>
      <w:r w:rsidR="008A2B05">
        <w:instrText xml:space="preserve"> SEQ Figure \* ARABIC </w:instrText>
      </w:r>
      <w:r w:rsidR="008A2B05">
        <w:fldChar w:fldCharType="separate"/>
      </w:r>
      <w:r w:rsidR="008E7FC6">
        <w:rPr>
          <w:noProof/>
        </w:rPr>
        <w:t>4</w:t>
      </w:r>
      <w:r w:rsidR="008A2B05">
        <w:rPr>
          <w:noProof/>
        </w:rPr>
        <w:fldChar w:fldCharType="end"/>
      </w:r>
      <w:r>
        <w:t xml:space="preserve"> Expense App</w:t>
      </w:r>
    </w:p>
    <w:p w14:paraId="5E0D158A" w14:textId="48F23802" w:rsidR="00AE2CDA" w:rsidRDefault="00AE2CDA" w:rsidP="00AE2CDA">
      <w:r>
        <w:t>The working of the Expense app is very simple a menu of expenses is given in the main menu where the user can choose between different types of expenses to be added in the expense app. These Expense list includes the housing expense, Health, food, personal and many more options are available.</w:t>
      </w:r>
    </w:p>
    <w:p w14:paraId="0F5B8A85" w14:textId="2EE4F106" w:rsidR="00AE2CDA" w:rsidRDefault="00AE2CDA" w:rsidP="00AE2CDA">
      <w:r>
        <w:t>The second basic button in the main menu is the expense button here we can see the list of expense and total expense with date.</w:t>
      </w:r>
    </w:p>
    <w:p w14:paraId="1FFF459A" w14:textId="7C873E1D" w:rsidR="00AE2CDA" w:rsidRDefault="00AE2CDA" w:rsidP="00AE2CDA">
      <w:r>
        <w:t>The third thing in this application is the export button from where we can export pdf of the expense list created through the application.</w:t>
      </w:r>
    </w:p>
    <w:p w14:paraId="45D76FB3" w14:textId="77777777" w:rsidR="008E7FC6" w:rsidRDefault="00790EF4" w:rsidP="008E7FC6">
      <w:pPr>
        <w:keepNext/>
        <w:jc w:val="center"/>
      </w:pPr>
      <w:r>
        <w:rPr>
          <w:noProof/>
        </w:rPr>
        <w:lastRenderedPageBreak/>
        <w:drawing>
          <wp:inline distT="0" distB="0" distL="0" distR="0" wp14:anchorId="3E65BAB2" wp14:editId="131986D0">
            <wp:extent cx="4933341" cy="2775005"/>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9349" cy="2795259"/>
                    </a:xfrm>
                    <a:prstGeom prst="rect">
                      <a:avLst/>
                    </a:prstGeom>
                  </pic:spPr>
                </pic:pic>
              </a:graphicData>
            </a:graphic>
          </wp:inline>
        </w:drawing>
      </w:r>
    </w:p>
    <w:p w14:paraId="6B66E840" w14:textId="5BC2E319" w:rsidR="00790EF4" w:rsidRDefault="008E7FC6" w:rsidP="008E7FC6">
      <w:pPr>
        <w:pStyle w:val="Caption"/>
        <w:jc w:val="center"/>
      </w:pPr>
      <w:r>
        <w:t xml:space="preserve">Figure </w:t>
      </w:r>
      <w:r w:rsidR="008A2B05">
        <w:fldChar w:fldCharType="begin"/>
      </w:r>
      <w:r w:rsidR="008A2B05">
        <w:instrText xml:space="preserve"> SEQ Figure \* ARABIC </w:instrText>
      </w:r>
      <w:r w:rsidR="008A2B05">
        <w:fldChar w:fldCharType="separate"/>
      </w:r>
      <w:r>
        <w:rPr>
          <w:noProof/>
        </w:rPr>
        <w:t>5</w:t>
      </w:r>
      <w:r w:rsidR="008A2B05">
        <w:rPr>
          <w:noProof/>
        </w:rPr>
        <w:fldChar w:fldCharType="end"/>
      </w:r>
      <w:r>
        <w:t xml:space="preserve"> Form for the expense is being filled</w:t>
      </w:r>
    </w:p>
    <w:p w14:paraId="63E3DBE3" w14:textId="0137767C" w:rsidR="00616426" w:rsidRDefault="00616426" w:rsidP="00616426">
      <w:pPr>
        <w:pStyle w:val="Heading1"/>
      </w:pPr>
      <w:bookmarkStart w:id="16" w:name="_Toc59185261"/>
      <w:r>
        <w:t>Group Tasks:</w:t>
      </w:r>
      <w:bookmarkEnd w:id="16"/>
    </w:p>
    <w:p w14:paraId="47C925B3" w14:textId="5DD8438B" w:rsidR="00616426" w:rsidRDefault="00DE06AA" w:rsidP="00616426">
      <w:pPr>
        <w:pStyle w:val="Heading2"/>
      </w:pPr>
      <w:bookmarkStart w:id="17" w:name="_Toc59185262"/>
      <w:r>
        <w:t>Robin sharma</w:t>
      </w:r>
      <w:bookmarkEnd w:id="17"/>
    </w:p>
    <w:p w14:paraId="71F134D4" w14:textId="66D10709" w:rsidR="00616426" w:rsidRDefault="00DE06AA" w:rsidP="00616426">
      <w:r>
        <w:t>Robin Sharma</w:t>
      </w:r>
      <w:r w:rsidR="00616426">
        <w:t xml:space="preserve"> has done the designing of the application interface and the functionality to add the expenses using the application and designed the add expense form.</w:t>
      </w:r>
    </w:p>
    <w:p w14:paraId="0CDECEA9" w14:textId="59B2E195" w:rsidR="00616426" w:rsidRDefault="00DE06AA" w:rsidP="00616426">
      <w:pPr>
        <w:pStyle w:val="Heading2"/>
      </w:pPr>
      <w:bookmarkStart w:id="18" w:name="_Toc59185263"/>
      <w:r>
        <w:t xml:space="preserve">Atul </w:t>
      </w:r>
      <w:proofErr w:type="spellStart"/>
      <w:r>
        <w:t>Atul</w:t>
      </w:r>
      <w:bookmarkEnd w:id="18"/>
      <w:proofErr w:type="spellEnd"/>
    </w:p>
    <w:p w14:paraId="2FE6C945" w14:textId="74862E7B" w:rsidR="00616426" w:rsidRDefault="00DE06AA" w:rsidP="00616426">
      <w:r>
        <w:t>Atul</w:t>
      </w:r>
      <w:r w:rsidR="00616426">
        <w:t xml:space="preserve"> has implemented the functionality of food and house expense in the application and helped the student 1 in designing the application interface.</w:t>
      </w:r>
    </w:p>
    <w:p w14:paraId="5372EAE4" w14:textId="16F617E1" w:rsidR="00616426" w:rsidRDefault="00DE06AA" w:rsidP="00616426">
      <w:pPr>
        <w:pStyle w:val="Heading2"/>
      </w:pPr>
      <w:bookmarkStart w:id="19" w:name="_Toc59185264"/>
      <w:r>
        <w:t>Navjot singh</w:t>
      </w:r>
      <w:bookmarkEnd w:id="19"/>
    </w:p>
    <w:p w14:paraId="21A585D2" w14:textId="7805074A" w:rsidR="00616426" w:rsidRDefault="00DE06AA" w:rsidP="00616426">
      <w:r>
        <w:t xml:space="preserve">Navjot Singh </w:t>
      </w:r>
      <w:r w:rsidR="00616426">
        <w:t>has implemented the Travel, Fun and Personal expense and designed their request forms.</w:t>
      </w:r>
    </w:p>
    <w:p w14:paraId="55907822" w14:textId="74CC4BB1" w:rsidR="00616426" w:rsidRDefault="00DE06AA" w:rsidP="00616426">
      <w:pPr>
        <w:pStyle w:val="Heading2"/>
      </w:pPr>
      <w:bookmarkStart w:id="20" w:name="_Toc59185265"/>
      <w:r>
        <w:t>paarth adlakha</w:t>
      </w:r>
      <w:bookmarkEnd w:id="20"/>
    </w:p>
    <w:p w14:paraId="7DDA1A2C" w14:textId="0C36D7B5" w:rsidR="00616426" w:rsidRDefault="00DE06AA" w:rsidP="00616426">
      <w:proofErr w:type="spellStart"/>
      <w:r>
        <w:t>Paarth</w:t>
      </w:r>
      <w:proofErr w:type="spellEnd"/>
      <w:r>
        <w:t xml:space="preserve"> Adlakha</w:t>
      </w:r>
      <w:r w:rsidR="00616426">
        <w:t xml:space="preserve"> has helped the student 3 in finalizing all the methodology with effective calculation expenses in the expense button of the application.</w:t>
      </w:r>
    </w:p>
    <w:p w14:paraId="602454F9" w14:textId="4E9DB04E" w:rsidR="00616426" w:rsidRDefault="00DE06AA" w:rsidP="00616426">
      <w:pPr>
        <w:pStyle w:val="Heading2"/>
      </w:pPr>
      <w:bookmarkStart w:id="21" w:name="_Toc59185266"/>
      <w:r>
        <w:t>Bikramjit singh</w:t>
      </w:r>
      <w:bookmarkEnd w:id="21"/>
    </w:p>
    <w:p w14:paraId="06586C4B" w14:textId="6E05E683" w:rsidR="00616426" w:rsidRPr="00616426" w:rsidRDefault="00DE06AA" w:rsidP="00616426">
      <w:proofErr w:type="spellStart"/>
      <w:r>
        <w:t>Bikramjit</w:t>
      </w:r>
      <w:proofErr w:type="spellEnd"/>
      <w:r>
        <w:t xml:space="preserve"> Singh</w:t>
      </w:r>
      <w:r w:rsidR="00616426">
        <w:t xml:space="preserve"> has implemented the export button form where we can generate a pdf of the monthly expense.</w:t>
      </w:r>
    </w:p>
    <w:sectPr w:rsidR="00616426" w:rsidRPr="00616426">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23BA6" w14:textId="77777777" w:rsidR="008A2B05" w:rsidRDefault="008A2B05" w:rsidP="00C6554A">
      <w:pPr>
        <w:spacing w:before="0" w:after="0" w:line="240" w:lineRule="auto"/>
      </w:pPr>
      <w:r>
        <w:separator/>
      </w:r>
    </w:p>
  </w:endnote>
  <w:endnote w:type="continuationSeparator" w:id="0">
    <w:p w14:paraId="3A4E1CDE" w14:textId="77777777" w:rsidR="008A2B05" w:rsidRDefault="008A2B0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83B7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ACAB4" w14:textId="77777777" w:rsidR="008A2B05" w:rsidRDefault="008A2B05" w:rsidP="00C6554A">
      <w:pPr>
        <w:spacing w:before="0" w:after="0" w:line="240" w:lineRule="auto"/>
      </w:pPr>
      <w:r>
        <w:separator/>
      </w:r>
    </w:p>
  </w:footnote>
  <w:footnote w:type="continuationSeparator" w:id="0">
    <w:p w14:paraId="55B0D444" w14:textId="77777777" w:rsidR="008A2B05" w:rsidRDefault="008A2B0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CA7881"/>
    <w:multiLevelType w:val="hybridMultilevel"/>
    <w:tmpl w:val="7EBE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08078D0"/>
    <w:multiLevelType w:val="multilevel"/>
    <w:tmpl w:val="2BFC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191E6E"/>
    <w:multiLevelType w:val="multilevel"/>
    <w:tmpl w:val="3084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4"/>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AF"/>
    <w:rsid w:val="001322A7"/>
    <w:rsid w:val="001366DD"/>
    <w:rsid w:val="002554CD"/>
    <w:rsid w:val="00293B83"/>
    <w:rsid w:val="002B4294"/>
    <w:rsid w:val="002F0016"/>
    <w:rsid w:val="003117CE"/>
    <w:rsid w:val="00333D0D"/>
    <w:rsid w:val="00386495"/>
    <w:rsid w:val="00425435"/>
    <w:rsid w:val="004B5E3B"/>
    <w:rsid w:val="004C049F"/>
    <w:rsid w:val="004D11E9"/>
    <w:rsid w:val="005000E2"/>
    <w:rsid w:val="005E57AD"/>
    <w:rsid w:val="00616426"/>
    <w:rsid w:val="006517E0"/>
    <w:rsid w:val="006A3CE7"/>
    <w:rsid w:val="006E6C02"/>
    <w:rsid w:val="00790EF4"/>
    <w:rsid w:val="007F1E84"/>
    <w:rsid w:val="0081769C"/>
    <w:rsid w:val="00845FAF"/>
    <w:rsid w:val="008A2B05"/>
    <w:rsid w:val="008E7FC6"/>
    <w:rsid w:val="00AE2CDA"/>
    <w:rsid w:val="00B3250C"/>
    <w:rsid w:val="00C513D0"/>
    <w:rsid w:val="00C6554A"/>
    <w:rsid w:val="00DE06AA"/>
    <w:rsid w:val="00ED7C44"/>
    <w:rsid w:val="00F531A2"/>
    <w:rsid w:val="00F93260"/>
    <w:rsid w:val="00FC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C8721"/>
  <w15:chartTrackingRefBased/>
  <w15:docId w15:val="{DEF72F3C-2851-4199-B5B1-B5F9EB43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4D11E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F0016"/>
    <w:rPr>
      <w:b/>
      <w:bCs/>
    </w:rPr>
  </w:style>
  <w:style w:type="paragraph" w:styleId="ListParagraph">
    <w:name w:val="List Paragraph"/>
    <w:basedOn w:val="Normal"/>
    <w:uiPriority w:val="34"/>
    <w:unhideWhenUsed/>
    <w:qFormat/>
    <w:rsid w:val="00C513D0"/>
    <w:pPr>
      <w:ind w:left="720"/>
      <w:contextualSpacing/>
    </w:pPr>
  </w:style>
  <w:style w:type="paragraph" w:styleId="TOCHeading">
    <w:name w:val="TOC Heading"/>
    <w:basedOn w:val="Heading1"/>
    <w:next w:val="Normal"/>
    <w:uiPriority w:val="39"/>
    <w:unhideWhenUsed/>
    <w:qFormat/>
    <w:rsid w:val="007F1E84"/>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F1E84"/>
    <w:pPr>
      <w:spacing w:after="100"/>
    </w:pPr>
  </w:style>
  <w:style w:type="paragraph" w:styleId="TOC2">
    <w:name w:val="toc 2"/>
    <w:basedOn w:val="Normal"/>
    <w:next w:val="Normal"/>
    <w:autoRedefine/>
    <w:uiPriority w:val="39"/>
    <w:unhideWhenUsed/>
    <w:rsid w:val="007F1E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390">
      <w:bodyDiv w:val="1"/>
      <w:marLeft w:val="0"/>
      <w:marRight w:val="0"/>
      <w:marTop w:val="0"/>
      <w:marBottom w:val="0"/>
      <w:divBdr>
        <w:top w:val="none" w:sz="0" w:space="0" w:color="auto"/>
        <w:left w:val="none" w:sz="0" w:space="0" w:color="auto"/>
        <w:bottom w:val="none" w:sz="0" w:space="0" w:color="auto"/>
        <w:right w:val="none" w:sz="0" w:space="0" w:color="auto"/>
      </w:divBdr>
    </w:div>
    <w:div w:id="232853923">
      <w:bodyDiv w:val="1"/>
      <w:marLeft w:val="0"/>
      <w:marRight w:val="0"/>
      <w:marTop w:val="0"/>
      <w:marBottom w:val="0"/>
      <w:divBdr>
        <w:top w:val="none" w:sz="0" w:space="0" w:color="auto"/>
        <w:left w:val="none" w:sz="0" w:space="0" w:color="auto"/>
        <w:bottom w:val="none" w:sz="0" w:space="0" w:color="auto"/>
        <w:right w:val="none" w:sz="0" w:space="0" w:color="auto"/>
      </w:divBdr>
    </w:div>
    <w:div w:id="305011627">
      <w:bodyDiv w:val="1"/>
      <w:marLeft w:val="0"/>
      <w:marRight w:val="0"/>
      <w:marTop w:val="0"/>
      <w:marBottom w:val="0"/>
      <w:divBdr>
        <w:top w:val="none" w:sz="0" w:space="0" w:color="auto"/>
        <w:left w:val="none" w:sz="0" w:space="0" w:color="auto"/>
        <w:bottom w:val="none" w:sz="0" w:space="0" w:color="auto"/>
        <w:right w:val="none" w:sz="0" w:space="0" w:color="auto"/>
      </w:divBdr>
    </w:div>
    <w:div w:id="403912852">
      <w:bodyDiv w:val="1"/>
      <w:marLeft w:val="0"/>
      <w:marRight w:val="0"/>
      <w:marTop w:val="0"/>
      <w:marBottom w:val="0"/>
      <w:divBdr>
        <w:top w:val="none" w:sz="0" w:space="0" w:color="auto"/>
        <w:left w:val="none" w:sz="0" w:space="0" w:color="auto"/>
        <w:bottom w:val="none" w:sz="0" w:space="0" w:color="auto"/>
        <w:right w:val="none" w:sz="0" w:space="0" w:color="auto"/>
      </w:divBdr>
    </w:div>
    <w:div w:id="512766051">
      <w:bodyDiv w:val="1"/>
      <w:marLeft w:val="0"/>
      <w:marRight w:val="0"/>
      <w:marTop w:val="0"/>
      <w:marBottom w:val="0"/>
      <w:divBdr>
        <w:top w:val="none" w:sz="0" w:space="0" w:color="auto"/>
        <w:left w:val="none" w:sz="0" w:space="0" w:color="auto"/>
        <w:bottom w:val="none" w:sz="0" w:space="0" w:color="auto"/>
        <w:right w:val="none" w:sz="0" w:space="0" w:color="auto"/>
      </w:divBdr>
    </w:div>
    <w:div w:id="20851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fullah%20Butt\AppData\Local\Microsoft\Office\16.0\DTS\en-US%7bCEC74075-99E4-4414-A9DC-F1130BC4CC2F%7d\%7b96B4C7CC-0B6B-48A3-892A-5B4FB118A779%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1F6E7720AE474F9BE4B1861AAA6936"/>
        <w:category>
          <w:name w:val="General"/>
          <w:gallery w:val="placeholder"/>
        </w:category>
        <w:types>
          <w:type w:val="bbPlcHdr"/>
        </w:types>
        <w:behaviors>
          <w:behavior w:val="content"/>
        </w:behaviors>
        <w:guid w:val="{2BBDFAF3-FC31-4516-B257-C28AA48F23CD}"/>
      </w:docPartPr>
      <w:docPartBody>
        <w:p w:rsidR="0082283B" w:rsidRDefault="00B529A4">
          <w:pPr>
            <w:pStyle w:val="691F6E7720AE474F9BE4B1861AAA6936"/>
          </w:pPr>
          <w:r>
            <w:t>Name</w:t>
          </w:r>
        </w:p>
      </w:docPartBody>
    </w:docPart>
    <w:docPart>
      <w:docPartPr>
        <w:name w:val="2F1E188BD90E4F48929F36C7D53EC341"/>
        <w:category>
          <w:name w:val="General"/>
          <w:gallery w:val="placeholder"/>
        </w:category>
        <w:types>
          <w:type w:val="bbPlcHdr"/>
        </w:types>
        <w:behaviors>
          <w:behavior w:val="content"/>
        </w:behaviors>
        <w:guid w:val="{8657F7B2-45BA-49BD-A4F3-BB51A969ABB8}"/>
      </w:docPartPr>
      <w:docPartBody>
        <w:p w:rsidR="0082283B" w:rsidRDefault="00B529A4">
          <w:pPr>
            <w:pStyle w:val="2F1E188BD90E4F48929F36C7D53EC341"/>
          </w:pPr>
          <w:r>
            <w:t>Course Title</w:t>
          </w:r>
        </w:p>
      </w:docPartBody>
    </w:docPart>
    <w:docPart>
      <w:docPartPr>
        <w:name w:val="8CE8CA72FA0140359825A39352842582"/>
        <w:category>
          <w:name w:val="General"/>
          <w:gallery w:val="placeholder"/>
        </w:category>
        <w:types>
          <w:type w:val="bbPlcHdr"/>
        </w:types>
        <w:behaviors>
          <w:behavior w:val="content"/>
        </w:behaviors>
        <w:guid w:val="{FFF81606-E6F5-4F02-B513-90BD668145CA}"/>
      </w:docPartPr>
      <w:docPartBody>
        <w:p w:rsidR="0082283B" w:rsidRDefault="00B529A4">
          <w:pPr>
            <w:pStyle w:val="8CE8CA72FA0140359825A3935284258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3B"/>
    <w:rsid w:val="0082283B"/>
    <w:rsid w:val="00B5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E288897DF14DA780EF6B5A00F51584">
    <w:name w:val="79E288897DF14DA780EF6B5A00F51584"/>
  </w:style>
  <w:style w:type="paragraph" w:customStyle="1" w:styleId="AE3DF93BC6124A1DA424E8EEAD9E686D">
    <w:name w:val="AE3DF93BC6124A1DA424E8EEAD9E686D"/>
  </w:style>
  <w:style w:type="paragraph" w:customStyle="1" w:styleId="691F6E7720AE474F9BE4B1861AAA6936">
    <w:name w:val="691F6E7720AE474F9BE4B1861AAA6936"/>
  </w:style>
  <w:style w:type="paragraph" w:customStyle="1" w:styleId="2F1E188BD90E4F48929F36C7D53EC341">
    <w:name w:val="2F1E188BD90E4F48929F36C7D53EC341"/>
  </w:style>
  <w:style w:type="paragraph" w:customStyle="1" w:styleId="8CE8CA72FA0140359825A39352842582">
    <w:name w:val="8CE8CA72FA0140359825A39352842582"/>
  </w:style>
  <w:style w:type="paragraph" w:customStyle="1" w:styleId="45A40277CC894E088DD3E94E9658EF63">
    <w:name w:val="45A40277CC894E088DD3E94E9658EF63"/>
  </w:style>
  <w:style w:type="paragraph" w:customStyle="1" w:styleId="1492E36FDFE34D0F841C5B3FDDB8C7B3">
    <w:name w:val="1492E36FDFE34D0F841C5B3FDDB8C7B3"/>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E1CDCFD7B41142829FB3285876175540">
    <w:name w:val="E1CDCFD7B41142829FB3285876175540"/>
  </w:style>
  <w:style w:type="paragraph" w:customStyle="1" w:styleId="DEDFB13635684170B72500EC27792E74">
    <w:name w:val="DEDFB13635684170B72500EC27792E74"/>
  </w:style>
  <w:style w:type="paragraph" w:customStyle="1" w:styleId="6AF49F5BEE164C198BBA4A4F9FDAAFD9">
    <w:name w:val="6AF49F5BEE164C198BBA4A4F9FDAAF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{96B4C7CC-0B6B-48A3-892A-5B4FB118A779}tf02835058_win32</Template>
  <TotalTime>127</TotalTime>
  <Pages>10</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butt</dc:creator>
  <cp:keywords/>
  <dc:description/>
  <cp:lastModifiedBy>atu L</cp:lastModifiedBy>
  <cp:revision>24</cp:revision>
  <dcterms:created xsi:type="dcterms:W3CDTF">2020-12-17T20:21:00Z</dcterms:created>
  <dcterms:modified xsi:type="dcterms:W3CDTF">2020-12-17T23:00:00Z</dcterms:modified>
</cp:coreProperties>
</file>